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26F70" w14:textId="190F6B6F" w:rsidR="001A4A7E" w:rsidRDefault="005935FA" w:rsidP="00AE3CAE">
      <w:pPr>
        <w:pStyle w:val="Title"/>
        <w:rPr>
          <w:b/>
          <w:bCs/>
        </w:rPr>
      </w:pPr>
      <w:r w:rsidRPr="005935FA">
        <w:rPr>
          <w:b/>
          <w:bCs/>
        </w:rPr>
        <w:t>Property report</w:t>
      </w:r>
    </w:p>
    <w:p w14:paraId="7F993D57" w14:textId="45A07065" w:rsidR="00140872" w:rsidRDefault="00140872" w:rsidP="00140872">
      <w:pPr>
        <w:pStyle w:val="Slogan"/>
        <w:jc w:val="right"/>
      </w:pPr>
      <w:r>
        <w:t xml:space="preserve">Real Estate Management System  </w:t>
      </w:r>
    </w:p>
    <w:p w14:paraId="364B69DE" w14:textId="28AF3034" w:rsidR="00140872" w:rsidRDefault="00140872" w:rsidP="00140872">
      <w:pPr>
        <w:pStyle w:val="Slogan"/>
        <w:jc w:val="right"/>
        <w:rPr>
          <w:rFonts w:eastAsia="Adobe Gothic Std B"/>
        </w:rPr>
      </w:pPr>
      <w:r>
        <w:rPr>
          <w:b/>
        </w:rPr>
        <w:t xml:space="preserve">Date:</w:t>
      </w:r>
      <w:r w:rsidRPr="00140872">
        <w:rPr>
          <w:rFonts w:eastAsia="Adobe Gothic Std B" w:hint="eastAsia"/>
        </w:rPr>
        <w:t xml:space="preserve"> </w:t>
      </w:r>
      <w:proofErr w:type="gramStart"/>
      <w:r>
        <w:rPr>
          <w:rFonts w:eastAsia="Adobe Gothic Std B" w:hint="eastAsia"/>
        </w:rPr>
        <w:t xml:space="preserve">2024-02-10</w:t>
      </w:r>
    </w:p>
    <w:p w14:paraId="72F33694" w14:textId="77777777" w:rsidR="00A20D63" w:rsidRPr="005935FA" w:rsidRDefault="00A20D63" w:rsidP="00B919DE">
      <w:pPr>
        <w:pStyle w:val="Title"/>
        <w:jc w:val="left"/>
        <w:rPr>
          <w:b/>
          <w:bCs/>
        </w:rPr>
      </w:pPr>
    </w:p>
    <w:p w14:paraId="546A3660" w14:textId="77777777" w:rsidR="00D713C6" w:rsidRDefault="006F6D1A" w:rsidP="00B919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  <w:b/>
          <w:bCs/>
          <w:color w:val="595959" w:themeColor="text1" w:themeTint="A6"/>
          <w:sz w:val="22"/>
          <w:szCs w:val="22"/>
        </w:rPr>
        <w:t>Client</w:t>
      </w:r>
      <w:r w:rsidR="00140872" w:rsidRPr="00140872">
        <w:rPr>
          <w:rFonts w:ascii="Adobe Gothic Std B" w:eastAsia="Adobe Gothic Std B" w:hAnsi="Adobe Gothic Std B"/>
          <w:b/>
          <w:bCs/>
          <w:color w:val="595959" w:themeColor="text1" w:themeTint="A6"/>
          <w:sz w:val="22"/>
          <w:szCs w:val="22"/>
        </w:rPr>
        <w:t>’s Info:</w:t>
      </w:r>
      <w:r w:rsidR="00AE3CAE">
        <w:rPr>
          <w:rFonts w:ascii="Adobe Gothic Std B" w:eastAsia="Adobe Gothic Std B" w:hAnsi="Adobe Gothic Std B"/>
        </w:rPr>
        <w:tab/>
      </w:r>
    </w:p>
    <w:p w14:paraId="4CCFF047" w14:textId="04B2A4D5" w:rsidR="00AE3CAE" w:rsidRPr="00B919DE" w:rsidRDefault="00AE3CAE" w:rsidP="00B919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  <w:rPr>
          <w:rFonts w:ascii="Adobe Gothic Std B" w:eastAsia="Adobe Gothic Std B" w:hAnsi="Adobe Gothic Std B"/>
          <w:b/>
          <w:bCs/>
          <w:color w:val="595959" w:themeColor="text1" w:themeTint="A6"/>
          <w:sz w:val="22"/>
          <w:szCs w:val="22"/>
        </w:rPr>
      </w:pP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 w:rsidR="00B919DE">
        <w:rPr>
          <w:rFonts w:ascii="Adobe Gothic Std B" w:eastAsia="Adobe Gothic Std B" w:hAnsi="Adobe Gothic Std B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27"/>
        <w:gridCol w:w="3987"/>
      </w:tblGrid>
      <w:tr w:rsidR="00B919DE" w14:paraId="5B516FA0" w14:textId="77777777" w:rsidTr="001E3CB7">
        <w:trPr>
          <w:trHeight w:val="446"/>
        </w:trPr>
        <w:tc>
          <w:tcPr>
            <w:tcW w:w="602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29D57B5" w14:textId="67DAF354" w:rsidR="00B919DE" w:rsidRDefault="00B919DE" w:rsidP="00B919D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Client Name: </w:t>
            </w:r>
            <w:proofErr w:type="gramStart"/>
            <w:r>
              <w:rPr>
                <w:rFonts w:ascii="Adobe Gothic Std B" w:eastAsia="Adobe Gothic Std B" w:hAnsi="Adobe Gothic Std B"/>
              </w:rPr>
              <w:t xml:space="preserve">kaniz fatema</w:t>
            </w:r>
          </w:p>
        </w:tc>
        <w:tc>
          <w:tcPr>
            <w:tcW w:w="398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93AAED1" w14:textId="65150DE5" w:rsidR="00B919DE" w:rsidRDefault="00B919DE" w:rsidP="00B919D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Property ID: </w:t>
            </w:r>
            <w:proofErr w:type="gramStart"/>
            <w:r>
              <w:rPr>
                <w:rFonts w:ascii="Adobe Gothic Std B" w:eastAsia="Adobe Gothic Std B" w:hAnsi="Adobe Gothic Std B"/>
              </w:rPr>
              <w:t xml:space="preserve">hp001</w:t>
            </w:r>
          </w:p>
        </w:tc>
      </w:tr>
      <w:tr w:rsidR="00B919DE" w14:paraId="59D739F0" w14:textId="77777777" w:rsidTr="001E3CB7">
        <w:trPr>
          <w:trHeight w:val="446"/>
        </w:trPr>
        <w:tc>
          <w:tcPr>
            <w:tcW w:w="602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E3435F3" w14:textId="726C7192" w:rsidR="00B919DE" w:rsidRDefault="00B919DE" w:rsidP="00B919D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Phone: </w:t>
            </w:r>
            <w:proofErr w:type="gramStart"/>
            <w:r>
              <w:rPr>
                <w:rFonts w:ascii="Adobe Gothic Std B" w:eastAsia="Adobe Gothic Std B" w:hAnsi="Adobe Gothic Std B"/>
              </w:rPr>
              <w:t xml:space="preserve">01777888999</w:t>
            </w:r>
          </w:p>
        </w:tc>
        <w:tc>
          <w:tcPr>
            <w:tcW w:w="398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406898A" w14:textId="7B9DFE89" w:rsidR="00B919DE" w:rsidRDefault="00B919DE" w:rsidP="00B919D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Area: </w:t>
            </w:r>
            <w:proofErr w:type="gramStart"/>
            <w:r>
              <w:rPr>
                <w:rFonts w:ascii="Adobe Gothic Std B" w:eastAsia="Adobe Gothic Std B" w:hAnsi="Adobe Gothic Std B"/>
              </w:rPr>
              <w:t xml:space="preserve">uttara</w:t>
            </w:r>
          </w:p>
        </w:tc>
      </w:tr>
      <w:tr w:rsidR="00B919DE" w14:paraId="2307B0F6" w14:textId="77777777" w:rsidTr="001E3CB7">
        <w:trPr>
          <w:trHeight w:val="434"/>
        </w:trPr>
        <w:tc>
          <w:tcPr>
            <w:tcW w:w="602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0D69EFB" w14:textId="12276092" w:rsidR="00B919DE" w:rsidRDefault="00B919DE" w:rsidP="00B919D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5487"/>
              </w:tabs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Email: </w:t>
            </w:r>
            <w:proofErr w:type="gramStart"/>
            <w:r>
              <w:rPr>
                <w:rFonts w:ascii="Adobe Gothic Std B" w:eastAsia="Adobe Gothic Std B" w:hAnsi="Adobe Gothic Std B"/>
              </w:rPr>
              <w:t xml:space="preserve">abc@gmail.com</w:t>
            </w:r>
            <w:r>
              <w:rPr>
                <w:rFonts w:ascii="Adobe Gothic Std B" w:eastAsia="Adobe Gothic Std B" w:hAnsi="Adobe Gothic Std B"/>
              </w:rPr>
              <w:tab/>
            </w:r>
            <w:r>
              <w:rPr>
                <w:rFonts w:ascii="Adobe Gothic Std B" w:eastAsia="Adobe Gothic Std B" w:hAnsi="Adobe Gothic Std B"/>
              </w:rPr>
              <w:tab/>
            </w:r>
          </w:p>
        </w:tc>
        <w:tc>
          <w:tcPr>
            <w:tcW w:w="398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49DC126" w14:textId="198A2E0B" w:rsidR="00B919DE" w:rsidRDefault="00B919DE" w:rsidP="00B919D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Address: </w:t>
            </w:r>
            <w:proofErr w:type="gramStart"/>
            <w:r>
              <w:rPr>
                <w:rFonts w:ascii="Adobe Gothic Std B" w:eastAsia="Adobe Gothic Std B" w:hAnsi="Adobe Gothic Std B"/>
              </w:rPr>
              <w:t xml:space="preserve">house-5,road-3,sector-3</w:t>
            </w:r>
          </w:p>
        </w:tc>
      </w:tr>
      <w:tr w:rsidR="00B919DE" w14:paraId="2B2A3555" w14:textId="77777777" w:rsidTr="001E3CB7">
        <w:trPr>
          <w:trHeight w:val="446"/>
        </w:trPr>
        <w:tc>
          <w:tcPr>
            <w:tcW w:w="602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91CA541" w14:textId="46291A68" w:rsidR="00B919DE" w:rsidRDefault="00B919DE" w:rsidP="00B919DE">
            <w:pPr>
              <w:tabs>
                <w:tab w:val="right" w:pos="6259"/>
              </w:tabs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Client NID: </w:t>
            </w:r>
            <w:proofErr w:type="gramStart"/>
            <w:r>
              <w:rPr>
                <w:rFonts w:ascii="Adobe Gothic Std B" w:eastAsia="Adobe Gothic Std B" w:hAnsi="Adobe Gothic Std B"/>
              </w:rPr>
              <w:t xml:space="preserve">nid001</w:t>
            </w:r>
            <w:r>
              <w:rPr>
                <w:rFonts w:ascii="Adobe Gothic Std B" w:eastAsia="Adobe Gothic Std B" w:hAnsi="Adobe Gothic Std B"/>
              </w:rPr>
              <w:tab/>
            </w:r>
          </w:p>
        </w:tc>
        <w:tc>
          <w:tcPr>
            <w:tcW w:w="398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AFCB149" w14:textId="5F0C3C74" w:rsidR="00B919DE" w:rsidRDefault="00B919DE" w:rsidP="00B919D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Type: </w:t>
            </w:r>
            <w:proofErr w:type="gramStart"/>
            <w:r>
              <w:rPr>
                <w:rFonts w:ascii="Adobe Gothic Std B" w:eastAsia="Adobe Gothic Std B" w:hAnsi="Adobe Gothic Std B"/>
              </w:rPr>
              <w:t xml:space="preserve">Flat</w:t>
            </w:r>
          </w:p>
        </w:tc>
      </w:tr>
    </w:tbl>
    <w:p w14:paraId="0DCA8BBF" w14:textId="7781B197" w:rsidR="00AE3CAE" w:rsidRDefault="00AE3CAE" w:rsidP="00B919DE">
      <w:pPr>
        <w:rPr>
          <w:rFonts w:ascii="Adobe Gothic Std B" w:eastAsia="Adobe Gothic Std B" w:hAnsi="Adobe Gothic Std B"/>
        </w:rPr>
      </w:pPr>
    </w:p>
    <w:p w14:paraId="4586E85D" w14:textId="77777777" w:rsidR="00A20D63" w:rsidRDefault="00A20D63" w:rsidP="00AE3CAE">
      <w:pPr>
        <w:rPr>
          <w:rFonts w:ascii="Adobe Gothic Std B" w:eastAsia="Adobe Gothic Std B" w:hAnsi="Adobe Gothic Std B"/>
        </w:rPr>
      </w:pPr>
    </w:p>
    <w:p w14:paraId="721CA4BA" w14:textId="2E5FCCB2" w:rsidR="005935FA" w:rsidRDefault="005935FA" w:rsidP="005935FA">
      <w:pPr>
        <w:rPr>
          <w:rFonts w:ascii="Adobe Gothic Std B" w:eastAsia="Adobe Gothic Std B" w:hAnsi="Adobe Gothic Std B"/>
        </w:rPr>
      </w:pPr>
    </w:p>
    <w:p w14:paraId="07276E1C" w14:textId="3E63E1A0" w:rsidR="00D713C6" w:rsidRDefault="005935FA" w:rsidP="005935FA">
      <w:pPr>
        <w:rPr>
          <w:rFonts w:ascii="Adobe Gothic Std B" w:eastAsia="Adobe Gothic Std B" w:hAnsi="Adobe Gothic Std B"/>
          <w:b/>
          <w:bCs/>
          <w:color w:val="595959" w:themeColor="text1" w:themeTint="A6"/>
          <w:sz w:val="22"/>
          <w:szCs w:val="22"/>
        </w:rPr>
      </w:pPr>
      <w:r w:rsidRPr="005935FA">
        <w:rPr>
          <w:rFonts w:ascii="Adobe Gothic Std B" w:eastAsia="Adobe Gothic Std B" w:hAnsi="Adobe Gothic Std B"/>
          <w:b/>
          <w:bCs/>
          <w:color w:val="595959" w:themeColor="text1" w:themeTint="A6"/>
          <w:sz w:val="22"/>
          <w:szCs w:val="22"/>
        </w:rPr>
        <w:t xml:space="preserve">Property Details:</w:t>
      </w:r>
    </w:p>
    <w:p w14:paraId="18D37EC2" w14:textId="77777777" w:rsidR="00D713C6" w:rsidRPr="00AE3CAE" w:rsidRDefault="00D713C6" w:rsidP="005935FA">
      <w:pPr>
        <w:rPr>
          <w:rFonts w:ascii="Adobe Gothic Std B" w:eastAsia="Adobe Gothic Std B" w:hAnsi="Adobe Gothic Std B"/>
          <w:b/>
          <w:bCs/>
          <w:color w:val="595959" w:themeColor="text1" w:themeTint="A6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7"/>
        <w:gridCol w:w="4133"/>
      </w:tblGrid>
      <w:tr w:rsidR="00D713C6" w14:paraId="6C9A7163" w14:textId="77777777" w:rsidTr="001E3CB7">
        <w:tc>
          <w:tcPr>
            <w:tcW w:w="593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6EB8563E" w14:textId="7DCAEAA9" w:rsidR="00D713C6" w:rsidRDefault="00D713C6" w:rsidP="00DF57CF">
            <w:pPr>
              <w:rPr>
                <w:rFonts w:ascii="Adobe Gothic Std B" w:eastAsia="Adobe Gothic Std B" w:hAnsi="Adobe Gothic Std B"/>
                <w:color w:val="000000" w:themeColor="text1"/>
              </w:rPr>
            </w:pPr>
            <w:r>
              <w:rPr>
                <w:rFonts w:ascii="Adobe Gothic Std B" w:eastAsia="Adobe Gothic Std B" w:hAnsi="Adobe Gothic Std B"/>
                <w:color w:val="000000" w:themeColor="text1"/>
              </w:rPr>
              <w:t xml:space="preserve">Area in sq. feet: </w:t>
            </w:r>
            <w:proofErr w:type="gramStart"/>
            <w:r>
              <w:rPr>
                <w:rFonts w:ascii="Adobe Gothic Std B" w:eastAsia="Adobe Gothic Std B" w:hAnsi="Adobe Gothic Std B"/>
                <w:color w:val="000000" w:themeColor="text1"/>
              </w:rPr>
              <w:t xml:space="preserve">2200 m</w:t>
            </w:r>
            <w:r>
              <w:rPr>
                <w:rFonts w:ascii="Adobe Gothic Std B" w:eastAsia="Adobe Gothic Std B" w:hAnsi="Adobe Gothic Std B"/>
                <w:color w:val="000000" w:themeColor="text1"/>
                <w:vertAlign w:val="superscript"/>
              </w:rPr>
              <w:t xml:space="preserve">2</w:t>
            </w:r>
          </w:p>
        </w:tc>
        <w:tc>
          <w:tcPr>
            <w:tcW w:w="413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30D16848" w14:textId="4A35E144" w:rsidR="00D713C6" w:rsidRPr="00D713C6" w:rsidRDefault="00D713C6" w:rsidP="00DF57C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 w:hint="eastAsia"/>
              </w:rPr>
              <w:t xml:space="preserve">Booking Date: </w:t>
            </w:r>
            <w:proofErr w:type="gramStart"/>
            <w:r>
              <w:rPr>
                <w:rFonts w:ascii="Adobe Gothic Std B" w:eastAsia="Adobe Gothic Std B" w:hAnsi="Adobe Gothic Std B" w:hint="eastAsia"/>
              </w:rPr>
              <w:t xml:space="preserve">2023-11-12</w:t>
            </w:r>
          </w:p>
        </w:tc>
      </w:tr>
      <w:tr w:rsidR="00D713C6" w14:paraId="7E39DDFE" w14:textId="77777777" w:rsidTr="001E3CB7">
        <w:tc>
          <w:tcPr>
            <w:tcW w:w="593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BFCDDFE" w14:textId="05A30775" w:rsidR="00D713C6" w:rsidRDefault="00D713C6" w:rsidP="00DF57CF">
            <w:pPr>
              <w:rPr>
                <w:rFonts w:ascii="Adobe Gothic Std B" w:eastAsia="Adobe Gothic Std B" w:hAnsi="Adobe Gothic Std B"/>
                <w:color w:val="000000" w:themeColor="text1"/>
              </w:rPr>
            </w:pPr>
            <w:r>
              <w:rPr>
                <w:rFonts w:ascii="Adobe Gothic Std B" w:eastAsia="Adobe Gothic Std B" w:hAnsi="Adobe Gothic Std B" w:hint="eastAsia"/>
              </w:rPr>
              <w:t xml:space="preserve">Floor number: </w:t>
            </w:r>
            <w:proofErr w:type="gramStart"/>
            <w:r>
              <w:rPr>
                <w:rFonts w:ascii="Adobe Gothic Std B" w:eastAsia="Adobe Gothic Std B" w:hAnsi="Adobe Gothic Std B" w:hint="eastAsia"/>
              </w:rPr>
              <w:t xml:space="preserve">2a</w:t>
            </w:r>
          </w:p>
        </w:tc>
        <w:tc>
          <w:tcPr>
            <w:tcW w:w="413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2EDD635E" w14:textId="575F0F29" w:rsidR="00D713C6" w:rsidRDefault="00D713C6" w:rsidP="00DF57CF">
            <w:pPr>
              <w:rPr>
                <w:rFonts w:ascii="Adobe Gothic Std B" w:eastAsia="Adobe Gothic Std B" w:hAnsi="Adobe Gothic Std B"/>
                <w:color w:val="000000" w:themeColor="text1"/>
              </w:rPr>
            </w:pPr>
            <w:r>
              <w:rPr>
                <w:rFonts w:ascii="Adobe Gothic Std B" w:eastAsia="Adobe Gothic Std B" w:hAnsi="Adobe Gothic Std B"/>
                <w:color w:val="000000" w:themeColor="text1"/>
              </w:rPr>
              <w:t xml:space="preserve">Price of Property: </w:t>
            </w:r>
            <w:proofErr w:type="gramStart"/>
            <w:r>
              <w:rPr>
                <w:rFonts w:ascii="Adobe Gothic Std B" w:eastAsia="Adobe Gothic Std B" w:hAnsi="Adobe Gothic Std B"/>
              </w:rPr>
              <w:t xml:space="preserve">3000000 .TK</w:t>
            </w:r>
          </w:p>
        </w:tc>
      </w:tr>
    </w:tbl>
    <w:p w14:paraId="3EF9F29F" w14:textId="317961CF" w:rsidR="00AE3CAE" w:rsidRDefault="00DF57CF" w:rsidP="00DF57C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  <w:color w:val="000000" w:themeColor="text1"/>
        </w:rPr>
        <w:t xml:space="preserve">  </w:t>
      </w:r>
      <w:r w:rsidR="00D713C6">
        <w:rPr>
          <w:rFonts w:ascii="Adobe Gothic Std B" w:eastAsia="Adobe Gothic Std B" w:hAnsi="Adobe Gothic Std B"/>
          <w:color w:val="000000" w:themeColor="text1"/>
        </w:rPr>
        <w:t xml:space="preserve">Room no: </w:t>
      </w:r>
      <w:proofErr w:type="gramStart"/>
      <w:r w:rsidR="00D713C6">
        <w:rPr>
          <w:rFonts w:ascii="Adobe Gothic Std B" w:eastAsia="Adobe Gothic Std B" w:hAnsi="Adobe Gothic Std B"/>
        </w:rPr>
        <w:t xml:space="preserve">4</w:t>
      </w:r>
    </w:p>
    <w:p w14:paraId="0FC47F38" w14:textId="18AA1AB1" w:rsidR="00AE3CAE" w:rsidRDefault="00DF57CF" w:rsidP="00DF57C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  <w:color w:val="000000" w:themeColor="text1"/>
        </w:rPr>
        <w:t xml:space="preserve">  </w:t>
      </w:r>
      <w:r w:rsidR="00AE3CAE">
        <w:rPr>
          <w:rFonts w:ascii="Adobe Gothic Std B" w:eastAsia="Adobe Gothic Std B" w:hAnsi="Adobe Gothic Std B"/>
          <w:color w:val="000000" w:themeColor="text1"/>
        </w:rPr>
        <w:t xml:space="preserve">Bathroom no: </w:t>
      </w:r>
      <w:proofErr w:type="gramStart"/>
      <w:r w:rsidR="00AE3CAE">
        <w:rPr>
          <w:rFonts w:ascii="Adobe Gothic Std B" w:eastAsia="Adobe Gothic Std B" w:hAnsi="Adobe Gothic Std B"/>
        </w:rPr>
        <w:t xml:space="preserve">5</w:t>
      </w:r>
    </w:p>
    <w:p w14:paraId="6C6AC251" w14:textId="1EEE42CE" w:rsidR="00AE3CAE" w:rsidRDefault="00DF57CF" w:rsidP="00DF57C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  <w:color w:val="000000" w:themeColor="text1"/>
        </w:rPr>
        <w:t xml:space="preserve">  </w:t>
      </w:r>
      <w:r w:rsidR="00AE3CAE">
        <w:rPr>
          <w:rFonts w:ascii="Adobe Gothic Std B" w:eastAsia="Adobe Gothic Std B" w:hAnsi="Adobe Gothic Std B"/>
          <w:color w:val="000000" w:themeColor="text1"/>
        </w:rPr>
        <w:t xml:space="preserve">Living and Dining: </w:t>
      </w:r>
      <w:proofErr w:type="gramStart"/>
      <w:r w:rsidR="00AE3CAE">
        <w:rPr>
          <w:rFonts w:ascii="Adobe Gothic Std B" w:eastAsia="Adobe Gothic Std B" w:hAnsi="Adobe Gothic Std B"/>
        </w:rPr>
        <w:t xml:space="preserve">Living and dining attached</w:t>
      </w:r>
    </w:p>
    <w:p w14:paraId="0C433688" w14:textId="27F5F486" w:rsidR="00E67E0E" w:rsidRDefault="00AE3CAE" w:rsidP="00E67E0E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</w:p>
    <w:p w14:paraId="1035FED9" w14:textId="638D1106" w:rsidR="006F6D1A" w:rsidRDefault="006F6D1A" w:rsidP="00AE3CAE">
      <w:pPr>
        <w:rPr>
          <w:rFonts w:ascii="Adobe Gothic Std B" w:eastAsia="Adobe Gothic Std B" w:hAnsi="Adobe Gothic Std B"/>
        </w:rPr>
      </w:pPr>
    </w:p>
    <w:p w14:paraId="35D2F9D5" w14:textId="77777777" w:rsidR="00A20D63" w:rsidRDefault="00A20D63" w:rsidP="00AE3CAE">
      <w:pPr>
        <w:rPr>
          <w:rFonts w:ascii="Adobe Gothic Std B" w:eastAsia="Adobe Gothic Std B" w:hAnsi="Adobe Gothic Std B"/>
        </w:rPr>
      </w:pPr>
    </w:p>
    <w:p w14:paraId="10CB9217" w14:textId="5AFF0D1E" w:rsidR="00AE3CAE" w:rsidRDefault="00E67E0E" w:rsidP="005935FA">
      <w:pPr>
        <w:rPr>
          <w:rFonts w:ascii="Adobe Gothic Std B" w:eastAsia="Adobe Gothic Std B" w:hAnsi="Adobe Gothic Std B"/>
          <w:b/>
          <w:bCs/>
          <w:color w:val="595959" w:themeColor="text1" w:themeTint="A6"/>
          <w:sz w:val="22"/>
          <w:szCs w:val="22"/>
        </w:rPr>
      </w:pPr>
      <w:r w:rsidRPr="00E67E0E">
        <w:rPr>
          <w:rFonts w:ascii="Adobe Gothic Std B" w:eastAsia="Adobe Gothic Std B" w:hAnsi="Adobe Gothic Std B"/>
          <w:b/>
          <w:bCs/>
          <w:color w:val="595959" w:themeColor="text1" w:themeTint="A6"/>
          <w:sz w:val="22"/>
          <w:szCs w:val="22"/>
        </w:rPr>
        <w:t xml:space="preserve">Transaction Details:</w:t>
      </w:r>
    </w:p>
    <w:p w14:paraId="05A7291E" w14:textId="78E128FB" w:rsidR="006F6D1A" w:rsidRPr="006F6D1A" w:rsidRDefault="006F6D1A" w:rsidP="005935FA">
      <w:pPr>
        <w:rPr>
          <w:rFonts w:ascii="Adobe Gothic Std B" w:eastAsia="Adobe Gothic Std B" w:hAnsi="Adobe Gothic Std B"/>
          <w:b/>
          <w:bCs/>
          <w:sz w:val="22"/>
          <w:szCs w:val="22"/>
        </w:rPr>
      </w:pPr>
    </w:p>
    <w:p w14:paraId="70EE1127" w14:textId="055E5F45" w:rsidR="006F6D1A" w:rsidRPr="006F6D1A" w:rsidRDefault="006F6D1A" w:rsidP="005935FA">
      <w:pPr>
        <w:rPr>
          <w:rFonts w:ascii="Adobe Gothic Std B" w:eastAsia="Adobe Gothic Std B" w:hAnsi="Adobe Gothic Std B"/>
        </w:rPr>
      </w:pPr>
      <w:r w:rsidRPr="006F6D1A">
        <w:rPr>
          <w:rFonts w:ascii="Adobe Gothic Std B" w:eastAsia="Adobe Gothic Std B" w:hAnsi="Adobe Gothic Std B"/>
        </w:rPr>
        <w:t xml:space="preserve">Most Recent Transition ID: </w:t>
      </w:r>
      <w:proofErr w:type="gramStart"/>
      <w:r w:rsidRPr="006F6D1A">
        <w:rPr>
          <w:rFonts w:ascii="Adobe Gothic Std B" w:eastAsia="Adobe Gothic Std B" w:hAnsi="Adobe Gothic Std B"/>
        </w:rPr>
        <w:t xml:space="preserve">tid1234567890</w:t>
      </w:r>
    </w:p>
    <w:p w14:paraId="737AD600" w14:textId="229AAF02" w:rsidR="006F6D1A" w:rsidRDefault="006F6D1A" w:rsidP="005935FA">
      <w:pPr>
        <w:rPr>
          <w:rFonts w:ascii="Adobe Gothic Std B" w:eastAsia="Adobe Gothic Std B" w:hAnsi="Adobe Gothic Std B"/>
        </w:rPr>
      </w:pPr>
      <w:r w:rsidRPr="006F6D1A">
        <w:rPr>
          <w:rFonts w:ascii="Adobe Gothic Std B" w:eastAsia="Adobe Gothic Std B" w:hAnsi="Adobe Gothic Std B"/>
        </w:rPr>
        <w:t xml:space="preserve">Most Recent Transition Date: </w:t>
      </w:r>
      <w:proofErr w:type="gramStart"/>
      <w:r w:rsidRPr="006F6D1A">
        <w:rPr>
          <w:rFonts w:ascii="Adobe Gothic Std B" w:eastAsia="Adobe Gothic Std B" w:hAnsi="Adobe Gothic Std B" w:hint="eastAsia"/>
        </w:rPr>
        <w:t xml:space="preserve">2023-12-02</w:t>
      </w:r>
    </w:p>
    <w:p w14:paraId="2338AB7B" w14:textId="77777777" w:rsidR="005C2D68" w:rsidRDefault="005C2D68" w:rsidP="005935FA">
      <w:pPr>
        <w:rPr>
          <w:rFonts w:ascii="Adobe Gothic Std B" w:eastAsia="Adobe Gothic Std B" w:hAnsi="Adobe Gothic Std B"/>
        </w:rPr>
      </w:pPr>
    </w:p>
    <w:p w14:paraId="1B19973E" w14:textId="77777777" w:rsidR="0017798C" w:rsidRDefault="0017798C" w:rsidP="0017798C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Amount Paid: </w:t>
      </w:r>
      <w:proofErr w:type="gramStart"/>
      <w:r>
        <w:rPr>
          <w:rFonts w:ascii="Adobe Gothic Std B" w:eastAsia="Adobe Gothic Std B" w:hAnsi="Adobe Gothic Std B"/>
        </w:rPr>
        <w:t xml:space="preserve">3000000 .TK</w:t>
      </w:r>
    </w:p>
    <w:p w14:paraId="27AD8128" w14:textId="77777777" w:rsidR="0017798C" w:rsidRDefault="0017798C" w:rsidP="0017798C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Due Amount: </w:t>
      </w:r>
      <w:proofErr w:type="gramStart"/>
      <w:r>
        <w:rPr>
          <w:rFonts w:ascii="Adobe Gothic Std B" w:eastAsia="Adobe Gothic Std B" w:hAnsi="Adobe Gothic Std B"/>
        </w:rPr>
        <w:t xml:space="preserve">0 .TK</w:t>
      </w:r>
    </w:p>
    <w:p w14:paraId="7A9401E5" w14:textId="77777777" w:rsidR="0017798C" w:rsidRPr="006F6D1A" w:rsidRDefault="0017798C" w:rsidP="005935FA">
      <w:pPr>
        <w:rPr>
          <w:rFonts w:ascii="Adobe Gothic Std B" w:eastAsia="Adobe Gothic Std B" w:hAnsi="Adobe Gothic Std B"/>
        </w:rPr>
      </w:pPr>
    </w:p>
    <w:p w14:paraId="012E5A70" w14:textId="07B1412F" w:rsidR="006F6D1A" w:rsidRPr="006F6D1A" w:rsidRDefault="00194910" w:rsidP="005935FA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Payment Status: </w:t>
      </w:r>
      <w:proofErr w:type="gramStart"/>
      <w:r>
        <w:rPr>
          <w:rFonts w:ascii="Adobe Gothic Std B" w:eastAsia="Adobe Gothic Std B" w:hAnsi="Adobe Gothic Std B"/>
        </w:rPr>
        <w:t xml:space="preserve">All installment clear</w:t>
      </w:r>
    </w:p>
    <w:p w14:paraId="5B60387A" w14:textId="77777777" w:rsidR="00E67E0E" w:rsidRPr="00E67E0E" w:rsidRDefault="00E67E0E" w:rsidP="005935FA">
      <w:pPr>
        <w:rPr>
          <w:rFonts w:ascii="Adobe Gothic Std B" w:eastAsia="Adobe Gothic Std B" w:hAnsi="Adobe Gothic Std B"/>
          <w:b/>
          <w:bCs/>
          <w:color w:val="595959" w:themeColor="text1" w:themeTint="A6"/>
          <w:sz w:val="22"/>
          <w:szCs w:val="22"/>
        </w:rPr>
      </w:pPr>
    </w:p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footerReference w:type="firs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87AEA" w14:textId="77777777" w:rsidR="00866DBE" w:rsidRDefault="00866DBE" w:rsidP="00DA124E">
      <w:r>
        <w:separator/>
      </w:r>
    </w:p>
  </w:endnote>
  <w:endnote w:type="continuationSeparator" w:id="0">
    <w:p w14:paraId="4F33FE2E" w14:textId="77777777" w:rsidR="00866DBE" w:rsidRDefault="00866DBE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C9814" w14:textId="56D5D86E" w:rsidR="006F6D1A" w:rsidRDefault="006F6D1A" w:rsidP="006F6D1A">
    <w:pPr>
      <w:pStyle w:val="Footer"/>
      <w:jc w:val="right"/>
    </w:pPr>
    <w:r>
      <w:t>Developer by Era</w:t>
    </w:r>
  </w:p>
  <w:p w14:paraId="64DCE8B3" w14:textId="7313D387" w:rsidR="006F6D1A" w:rsidRDefault="006F6D1A" w:rsidP="006F6D1A">
    <w:pPr>
      <w:pStyle w:val="Footer"/>
      <w:jc w:val="right"/>
    </w:pPr>
    <w:r>
      <w:t>BUBT</w:t>
    </w:r>
  </w:p>
  <w:p w14:paraId="61BE820C" w14:textId="77777777" w:rsidR="006F6D1A" w:rsidRDefault="006F6D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91281" w14:textId="77777777" w:rsidR="00866DBE" w:rsidRDefault="00866DBE" w:rsidP="00DA124E">
      <w:r>
        <w:separator/>
      </w:r>
    </w:p>
  </w:footnote>
  <w:footnote w:type="continuationSeparator" w:id="0">
    <w:p w14:paraId="1B9F207A" w14:textId="77777777" w:rsidR="00866DBE" w:rsidRDefault="00866DBE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0872"/>
    <w:rsid w:val="00141CC5"/>
    <w:rsid w:val="001428CE"/>
    <w:rsid w:val="00161833"/>
    <w:rsid w:val="0017798C"/>
    <w:rsid w:val="00194910"/>
    <w:rsid w:val="001A4A7E"/>
    <w:rsid w:val="001D1A99"/>
    <w:rsid w:val="001E3CB7"/>
    <w:rsid w:val="00253682"/>
    <w:rsid w:val="0027534B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34C1B"/>
    <w:rsid w:val="00541768"/>
    <w:rsid w:val="005417F6"/>
    <w:rsid w:val="005935FA"/>
    <w:rsid w:val="005C2D68"/>
    <w:rsid w:val="005E117D"/>
    <w:rsid w:val="005E4E1E"/>
    <w:rsid w:val="006350A1"/>
    <w:rsid w:val="00697198"/>
    <w:rsid w:val="006B4F86"/>
    <w:rsid w:val="006C1D33"/>
    <w:rsid w:val="006D3592"/>
    <w:rsid w:val="006F6D1A"/>
    <w:rsid w:val="00706D3E"/>
    <w:rsid w:val="00767D7F"/>
    <w:rsid w:val="007A2DFF"/>
    <w:rsid w:val="007E724A"/>
    <w:rsid w:val="008041AC"/>
    <w:rsid w:val="00846FB5"/>
    <w:rsid w:val="00865239"/>
    <w:rsid w:val="00866DBE"/>
    <w:rsid w:val="008A233A"/>
    <w:rsid w:val="008C081D"/>
    <w:rsid w:val="0099247D"/>
    <w:rsid w:val="009F3F74"/>
    <w:rsid w:val="00A20D63"/>
    <w:rsid w:val="00A2654F"/>
    <w:rsid w:val="00A77210"/>
    <w:rsid w:val="00A82089"/>
    <w:rsid w:val="00AC6A6B"/>
    <w:rsid w:val="00AE3CAE"/>
    <w:rsid w:val="00B14E8F"/>
    <w:rsid w:val="00B410D3"/>
    <w:rsid w:val="00B43145"/>
    <w:rsid w:val="00B5279E"/>
    <w:rsid w:val="00B62AE1"/>
    <w:rsid w:val="00B84DF7"/>
    <w:rsid w:val="00B911FE"/>
    <w:rsid w:val="00B919DE"/>
    <w:rsid w:val="00C4631C"/>
    <w:rsid w:val="00C55BAD"/>
    <w:rsid w:val="00D27961"/>
    <w:rsid w:val="00D45686"/>
    <w:rsid w:val="00D46230"/>
    <w:rsid w:val="00D62BD5"/>
    <w:rsid w:val="00D713C6"/>
    <w:rsid w:val="00D8503D"/>
    <w:rsid w:val="00DA124E"/>
    <w:rsid w:val="00DE3DFA"/>
    <w:rsid w:val="00DF32B2"/>
    <w:rsid w:val="00DF57CF"/>
    <w:rsid w:val="00E10529"/>
    <w:rsid w:val="00E61B2E"/>
    <w:rsid w:val="00E62D5E"/>
    <w:rsid w:val="00E67E0E"/>
    <w:rsid w:val="00E70B6C"/>
    <w:rsid w:val="00E87249"/>
    <w:rsid w:val="00E91499"/>
    <w:rsid w:val="00EB59E9"/>
    <w:rsid w:val="00EC23BD"/>
    <w:rsid w:val="00EF10B4"/>
    <w:rsid w:val="00EF1303"/>
    <w:rsid w:val="00EF784A"/>
    <w:rsid w:val="00F33254"/>
    <w:rsid w:val="00F43670"/>
    <w:rsid w:val="00F53936"/>
    <w:rsid w:val="00F5586F"/>
    <w:rsid w:val="00F55C3F"/>
    <w:rsid w:val="00F734DA"/>
    <w:rsid w:val="00F80725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19DE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281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Abrin Era</dc:creator>
  <cp:keywords/>
  <cp:lastModifiedBy>Abrin Azad Era</cp:lastModifiedBy>
  <cp:revision>18</cp:revision>
  <dcterms:created xsi:type="dcterms:W3CDTF">2023-11-14T12:58:00Z</dcterms:created>
  <dcterms:modified xsi:type="dcterms:W3CDTF">2023-11-15T08:52:00Z</dcterms:modified>
  <cp:category/>
  <cp:version/>
  <dc:description/>
  <dc:identifier/>
  <dc:language/>
  <dc:subject/>
</cp:coreProperties>
</file>